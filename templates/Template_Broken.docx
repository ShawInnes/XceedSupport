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1D14" w14:textId="77777777" w:rsidR="003646BB" w:rsidRDefault="003646BB" w:rsidP="003646BB">
      <w:pPr>
        <w:ind w:right="-1"/>
        <w:rPr>
          <w:b/>
          <w:lang w:val="en-SG"/>
        </w:rPr>
      </w:pPr>
    </w:p>
    <w:p w14:paraId="17904124" w14:textId="77777777" w:rsidR="003646BB" w:rsidRDefault="003646BB" w:rsidP="003646BB">
      <w:pPr>
        <w:ind w:right="-1"/>
        <w:rPr>
          <w:b/>
          <w:lang w:val="en-SG"/>
        </w:rPr>
      </w:pPr>
    </w:p>
    <w:p w14:paraId="349D5875" w14:textId="77777777" w:rsidR="00751019" w:rsidRDefault="00751019" w:rsidP="003646BB">
      <w:pPr>
        <w:rPr>
          <w:b/>
          <w:color w:val="0A2240"/>
          <w:lang w:val="en-SG"/>
        </w:rPr>
        <w:sectPr w:rsidR="00751019" w:rsidSect="0080540B">
          <w:headerReference w:type="default" r:id="rId8"/>
          <w:headerReference w:type="first" r:id="rId9"/>
          <w:footerReference w:type="first" r:id="rId10"/>
          <w:pgSz w:w="11900" w:h="16840" w:code="1"/>
          <w:pgMar w:top="2835" w:right="845" w:bottom="284" w:left="851" w:header="709" w:footer="913" w:gutter="0"/>
          <w:cols w:space="708"/>
          <w:docGrid w:linePitch="360"/>
        </w:sectPr>
      </w:pPr>
    </w:p>
    <w:p w14:paraId="47C6D2E2" w14:textId="697F69AD" w:rsidR="0068200B" w:rsidRDefault="0068200B" w:rsidP="002F72D6">
      <w:bookmarkStart w:id="0" w:name="_GoBack"/>
      <w:bookmarkEnd w:id="0"/>
    </w:p>
    <w:sectPr w:rsidR="0068200B" w:rsidSect="00AB5F3A">
      <w:headerReference w:type="default" r:id="rId11"/>
      <w:footerReference w:type="default" r:id="rId12"/>
      <w:pgSz w:w="11900" w:h="16840" w:code="9"/>
      <w:pgMar w:top="2552" w:right="845" w:bottom="284" w:left="851" w:header="709" w:footer="9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FDB66" w14:textId="77777777" w:rsidR="007220FA" w:rsidRDefault="007220FA" w:rsidP="00596C97">
      <w:r>
        <w:separator/>
      </w:r>
    </w:p>
  </w:endnote>
  <w:endnote w:type="continuationSeparator" w:id="0">
    <w:p w14:paraId="45520F5D" w14:textId="77777777" w:rsidR="007220FA" w:rsidRDefault="007220FA" w:rsidP="0059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verpass Light">
    <w:panose1 w:val="020B0604020202020204"/>
    <w:charset w:val="4D"/>
    <w:family w:val="auto"/>
    <w:pitch w:val="variable"/>
    <w:sig w:usb0="00000003" w:usb1="00000020" w:usb2="00000000" w:usb3="00000000" w:csb0="00000093" w:csb1="00000000"/>
  </w:font>
  <w:font w:name="Overpass ExtraBold">
    <w:panose1 w:val="020B0604020202020204"/>
    <w:charset w:val="4D"/>
    <w:family w:val="auto"/>
    <w:pitch w:val="variable"/>
    <w:sig w:usb0="00000003" w:usb1="00000020" w:usb2="00000000" w:usb3="00000000" w:csb0="00000093" w:csb1="00000000"/>
  </w:font>
  <w:font w:name="Overpass">
    <w:panose1 w:val="020B0604020202020204"/>
    <w:charset w:val="4D"/>
    <w:family w:val="auto"/>
    <w:pitch w:val="variable"/>
    <w:sig w:usb0="00000003" w:usb1="0000002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0FBDF" w14:textId="31698814" w:rsidR="00741EBA" w:rsidRDefault="00AB5F3A">
    <w:pPr>
      <w:pStyle w:val="Footer"/>
    </w:pPr>
    <w:r w:rsidRPr="00AB5F3A"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6CC3E6EC" wp14:editId="38962FA6">
              <wp:simplePos x="0" y="0"/>
              <wp:positionH relativeFrom="column">
                <wp:posOffset>-114300</wp:posOffset>
              </wp:positionH>
              <wp:positionV relativeFrom="page">
                <wp:posOffset>10001250</wp:posOffset>
              </wp:positionV>
              <wp:extent cx="6727825" cy="701675"/>
              <wp:effectExtent l="0" t="0" r="0" b="5080"/>
              <wp:wrapNone/>
              <wp:docPr id="3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7825" cy="701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7A788" w14:textId="69F87BB4" w:rsidR="00AB5F3A" w:rsidRPr="001E6ECA" w:rsidRDefault="00AB5F3A" w:rsidP="00AB5F3A">
                          <w:pPr>
                            <w:pStyle w:val="Heading6"/>
                            <w:rPr>
                              <w:color w:val="425CC7"/>
                            </w:rPr>
                          </w:pPr>
                          <w:r w:rsidRPr="001E6ECA">
                            <w:rPr>
                              <w:color w:val="425CC7"/>
                            </w:rPr>
                            <w:tab/>
                          </w:r>
                          <w:r w:rsidRPr="001E6ECA">
                            <w:rPr>
                              <w:color w:val="425CC7"/>
                            </w:rPr>
                            <w:tab/>
                          </w:r>
                          <w:r w:rsidRPr="001E6ECA">
                            <w:rPr>
                              <w:color w:val="425CC7"/>
                            </w:rPr>
                            <w:tab/>
                          </w:r>
                          <w:r w:rsidRPr="001E6ECA">
                            <w:rPr>
                              <w:color w:val="425CC7"/>
                            </w:rPr>
                            <w:tab/>
                          </w:r>
                          <w:r w:rsidRPr="001E6ECA">
                            <w:rPr>
                              <w:color w:val="425CC7"/>
                            </w:rPr>
                            <w:tab/>
                          </w:r>
                        </w:p>
                        <w:p w14:paraId="7222C007" w14:textId="77777777" w:rsidR="00AB5F3A" w:rsidRDefault="00AB5F3A" w:rsidP="00AB5F3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CC3E6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9pt;margin-top:787.5pt;width:529.75pt;height:55.2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" filled="f" stroked="f">
              <v:textbox style="mso-fit-shape-to-text:t">
                <w:txbxContent>
                  <w:p w14:paraId="0037A788" w14:textId="69F87BB4" w:rsidR="00AB5F3A" w:rsidRPr="001E6ECA" w:rsidRDefault="00AB5F3A" w:rsidP="00AB5F3A">
                    <w:pPr>
                      <w:pStyle w:val="Heading6"/>
                      <w:rPr>
                        <w:color w:val="425CC7"/>
                      </w:rPr>
                    </w:pPr>
                    <w:r w:rsidRPr="001E6ECA">
                      <w:rPr>
                        <w:color w:val="425CC7"/>
                      </w:rPr>
                      <w:tab/>
                    </w:r>
                    <w:r w:rsidRPr="001E6ECA">
                      <w:rPr>
                        <w:color w:val="425CC7"/>
                      </w:rPr>
                      <w:tab/>
                    </w:r>
                    <w:r w:rsidRPr="001E6ECA">
                      <w:rPr>
                        <w:color w:val="425CC7"/>
                      </w:rPr>
                      <w:tab/>
                    </w:r>
                    <w:r w:rsidRPr="001E6ECA">
                      <w:rPr>
                        <w:color w:val="425CC7"/>
                      </w:rPr>
                      <w:tab/>
                    </w:r>
                    <w:r w:rsidRPr="001E6ECA">
                      <w:rPr>
                        <w:color w:val="425CC7"/>
                      </w:rPr>
                      <w:tab/>
                    </w:r>
                  </w:p>
                  <w:p w14:paraId="7222C007" w14:textId="77777777" w:rsidR="00AB5F3A" w:rsidRDefault="00AB5F3A" w:rsidP="00AB5F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00EFE" w14:textId="77777777" w:rsidR="003646BB" w:rsidRDefault="00AB5F3A">
    <w:pPr>
      <w:pStyle w:val="Footer"/>
    </w:pPr>
    <w:r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79744" behindDoc="0" locked="0" layoutInCell="1" allowOverlap="1" wp14:anchorId="64151AD1" wp14:editId="18B2B884">
              <wp:simplePos x="0" y="0"/>
              <wp:positionH relativeFrom="column">
                <wp:posOffset>-66675</wp:posOffset>
              </wp:positionH>
              <wp:positionV relativeFrom="page">
                <wp:posOffset>10229215</wp:posOffset>
              </wp:positionV>
              <wp:extent cx="6727825" cy="70167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7825" cy="701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F1F17E" w14:textId="77777777" w:rsidR="00AB5F3A" w:rsidRPr="004A188B" w:rsidRDefault="007220FA" w:rsidP="00AB5F3A">
                          <w:pPr>
                            <w:pStyle w:val="Title"/>
                            <w:ind w:right="142"/>
                          </w:pPr>
                          <w:hyperlink r:id="rId1" w:history="1">
                            <w:r w:rsidR="00AB5F3A" w:rsidRPr="00B854AC">
                              <w:rPr>
                                <w:rStyle w:val="Hyperlink"/>
                                <w:color w:val="FC4826"/>
                                <w:u w:val="none"/>
                              </w:rPr>
                              <w:t>ww</w:t>
                            </w:r>
                            <w:r w:rsidR="00AB5F3A" w:rsidRPr="00B854AC">
                              <w:rPr>
                                <w:color w:val="FC4826"/>
                              </w:rPr>
                              <w:t>w.davidsonwp.com</w:t>
                            </w:r>
                          </w:hyperlink>
                          <w:r w:rsidR="00AB5F3A" w:rsidRPr="00B854AC">
                            <w:rPr>
                              <w:color w:val="FC4826"/>
                            </w:rPr>
                            <w:t xml:space="preserve">                 </w:t>
                          </w:r>
                          <w:r w:rsidR="00AB5F3A">
                            <w:tab/>
                          </w:r>
                          <w:r w:rsidR="00AB5F3A">
                            <w:tab/>
                          </w:r>
                          <w:r w:rsidR="00AB5F3A">
                            <w:tab/>
                          </w:r>
                          <w:r w:rsidR="00AB5F3A">
                            <w:tab/>
                          </w:r>
                          <w:r w:rsidR="00AB5F3A">
                            <w:tab/>
                          </w:r>
                          <w:r w:rsidR="00AB5F3A">
                            <w:tab/>
                          </w:r>
                          <w:r w:rsidR="00AB5F3A">
                            <w:tab/>
                            <w:t>BR</w:t>
                          </w:r>
                          <w:r w:rsidR="00AB5F3A" w:rsidRPr="004A188B">
                            <w:t xml:space="preserve">ISBANE </w:t>
                          </w:r>
                          <w:r w:rsidR="00AB5F3A">
                            <w:t xml:space="preserve"> </w:t>
                          </w:r>
                          <w:r w:rsidR="00AB5F3A" w:rsidRPr="004A188B">
                            <w:t xml:space="preserve"> </w:t>
                          </w:r>
                          <w:proofErr w:type="gramStart"/>
                          <w:r w:rsidR="00AB5F3A" w:rsidRPr="004A188B">
                            <w:t>MELBOURNE  SYDNEY</w:t>
                          </w:r>
                          <w:proofErr w:type="gramEnd"/>
                        </w:p>
                        <w:p w14:paraId="7ECA1296" w14:textId="77777777" w:rsidR="00AB5F3A" w:rsidRDefault="00AB5F3A" w:rsidP="00AB5F3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4151AD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5.25pt;margin-top:805.45pt;width:529.75pt;height:55.2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" filled="f" stroked="f">
              <v:textbox style="mso-fit-shape-to-text:t">
                <w:txbxContent>
                  <w:p w14:paraId="0AF1F17E" w14:textId="77777777" w:rsidR="00AB5F3A" w:rsidRPr="004A188B" w:rsidRDefault="007220FA" w:rsidP="00AB5F3A">
                    <w:pPr>
                      <w:pStyle w:val="Title"/>
                      <w:ind w:right="142"/>
                    </w:pPr>
                    <w:hyperlink r:id="rId2" w:history="1">
                      <w:r w:rsidR="00AB5F3A" w:rsidRPr="00B854AC">
                        <w:rPr>
                          <w:rStyle w:val="Hyperlink"/>
                          <w:color w:val="FC4826"/>
                          <w:u w:val="none"/>
                        </w:rPr>
                        <w:t>ww</w:t>
                      </w:r>
                      <w:r w:rsidR="00AB5F3A" w:rsidRPr="00B854AC">
                        <w:rPr>
                          <w:color w:val="FC4826"/>
                        </w:rPr>
                        <w:t>w.davidsonwp.com</w:t>
                      </w:r>
                    </w:hyperlink>
                    <w:r w:rsidR="00AB5F3A" w:rsidRPr="00B854AC">
                      <w:rPr>
                        <w:color w:val="FC4826"/>
                      </w:rPr>
                      <w:t xml:space="preserve">                 </w:t>
                    </w:r>
                    <w:r w:rsidR="00AB5F3A">
                      <w:tab/>
                    </w:r>
                    <w:r w:rsidR="00AB5F3A">
                      <w:tab/>
                    </w:r>
                    <w:r w:rsidR="00AB5F3A">
                      <w:tab/>
                    </w:r>
                    <w:r w:rsidR="00AB5F3A">
                      <w:tab/>
                    </w:r>
                    <w:r w:rsidR="00AB5F3A">
                      <w:tab/>
                    </w:r>
                    <w:r w:rsidR="00AB5F3A">
                      <w:tab/>
                    </w:r>
                    <w:r w:rsidR="00AB5F3A">
                      <w:tab/>
                      <w:t>BR</w:t>
                    </w:r>
                    <w:r w:rsidR="00AB5F3A" w:rsidRPr="004A188B">
                      <w:t xml:space="preserve">ISBANE </w:t>
                    </w:r>
                    <w:r w:rsidR="00AB5F3A">
                      <w:t xml:space="preserve"> </w:t>
                    </w:r>
                    <w:r w:rsidR="00AB5F3A" w:rsidRPr="004A188B">
                      <w:t xml:space="preserve"> </w:t>
                    </w:r>
                    <w:proofErr w:type="gramStart"/>
                    <w:r w:rsidR="00AB5F3A" w:rsidRPr="004A188B">
                      <w:t>MELBOURNE  SYDNEY</w:t>
                    </w:r>
                    <w:proofErr w:type="gramEnd"/>
                  </w:p>
                  <w:p w14:paraId="7ECA1296" w14:textId="77777777" w:rsidR="00AB5F3A" w:rsidRDefault="00AB5F3A" w:rsidP="00AB5F3A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895BC" w14:textId="77777777" w:rsidR="007220FA" w:rsidRDefault="007220FA" w:rsidP="00596C97">
      <w:r>
        <w:separator/>
      </w:r>
    </w:p>
  </w:footnote>
  <w:footnote w:type="continuationSeparator" w:id="0">
    <w:p w14:paraId="229DFA27" w14:textId="77777777" w:rsidR="007220FA" w:rsidRDefault="007220FA" w:rsidP="0059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5D2F7" w14:textId="77777777" w:rsidR="003646BB" w:rsidRDefault="00B65FD6" w:rsidP="003646BB">
    <w:pPr>
      <w:pStyle w:val="Header"/>
    </w:pPr>
    <w:r>
      <w:rPr>
        <w:noProof/>
        <w:color w:val="259583"/>
        <w:lang w:eastAsia="en-AU"/>
      </w:rPr>
      <w:drawing>
        <wp:anchor distT="0" distB="0" distL="114300" distR="114300" simplePos="0" relativeHeight="251669504" behindDoc="0" locked="0" layoutInCell="1" allowOverlap="1" wp14:anchorId="2DDE0EEB" wp14:editId="3AEF2723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4806950" cy="1815422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hards_Consulting-Positiv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6950" cy="18154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113A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0" behindDoc="0" locked="0" layoutInCell="1" allowOverlap="1" wp14:anchorId="03BD346C" wp14:editId="0C90CA63">
              <wp:simplePos x="0" y="0"/>
              <wp:positionH relativeFrom="column">
                <wp:posOffset>-654686</wp:posOffset>
              </wp:positionH>
              <wp:positionV relativeFrom="paragraph">
                <wp:posOffset>-507365</wp:posOffset>
              </wp:positionV>
              <wp:extent cx="7705725" cy="3848100"/>
              <wp:effectExtent l="0" t="0" r="9525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5725" cy="3848100"/>
                      </a:xfrm>
                      <a:prstGeom prst="rect">
                        <a:avLst/>
                      </a:prstGeom>
                      <a:solidFill>
                        <a:srgbClr val="425CC7">
                          <a:alpha val="5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EF2E47" id="Rectangle 5" o:spid="_x0000_s1026" style="position:absolute;margin-left:-51.55pt;margin-top:-39.95pt;width:606.75pt;height:303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" fillcolor="#425cc7" stroked="f" strokeweight="1pt">
              <v:fill opacity="32896f"/>
            </v:rect>
          </w:pict>
        </mc:Fallback>
      </mc:AlternateContent>
    </w:r>
    <w:r w:rsidR="003646BB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9B0DF74" wp14:editId="0179346B">
              <wp:simplePos x="0" y="0"/>
              <wp:positionH relativeFrom="column">
                <wp:posOffset>-775912</wp:posOffset>
              </wp:positionH>
              <wp:positionV relativeFrom="page">
                <wp:posOffset>3795395</wp:posOffset>
              </wp:positionV>
              <wp:extent cx="8048625" cy="2312035"/>
              <wp:effectExtent l="0" t="0" r="9525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48625" cy="2312035"/>
                      </a:xfrm>
                      <a:prstGeom prst="rect">
                        <a:avLst/>
                      </a:prstGeom>
                      <a:solidFill>
                        <a:srgbClr val="0A2240">
                          <a:alpha val="1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5D6BB5" w14:textId="77777777" w:rsidR="003646BB" w:rsidRPr="000E236F" w:rsidRDefault="003646BB" w:rsidP="003646BB">
                          <w:pPr>
                            <w:jc w:val="center"/>
                            <w:rPr>
                              <w:color w:val="FF4713"/>
                              <w:lang w:val="en-SG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B0DF74" id="Rectangle 19" o:spid="_x0000_s1026" style="position:absolute;margin-left:-61.1pt;margin-top:298.85pt;width:633.75pt;height:182.0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" fillcolor="#0a2240" stroked="f" strokeweight="1pt">
              <v:fill opacity="6682f"/>
              <v:textbox>
                <w:txbxContent>
                  <w:p w14:paraId="1B5D6BB5" w14:textId="77777777" w:rsidR="003646BB" w:rsidRPr="000E236F" w:rsidRDefault="003646BB" w:rsidP="003646BB">
                    <w:pPr>
                      <w:jc w:val="center"/>
                      <w:rPr>
                        <w:color w:val="FF4713"/>
                        <w:lang w:val="en-SG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</w:p>
  <w:p w14:paraId="7A7AF2BE" w14:textId="77777777" w:rsidR="003646BB" w:rsidRDefault="003646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CC587" w14:textId="77777777" w:rsidR="00741EBA" w:rsidRDefault="00D37934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72986D69" wp14:editId="5CAA53BC">
              <wp:simplePos x="0" y="0"/>
              <wp:positionH relativeFrom="column">
                <wp:posOffset>-540385</wp:posOffset>
              </wp:positionH>
              <wp:positionV relativeFrom="page">
                <wp:posOffset>0</wp:posOffset>
              </wp:positionV>
              <wp:extent cx="8048625" cy="9772650"/>
              <wp:effectExtent l="0" t="0" r="9525" b="0"/>
              <wp:wrapNone/>
              <wp:docPr id="374" name="Rectangle 3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48625" cy="9772650"/>
                      </a:xfrm>
                      <a:prstGeom prst="rect">
                        <a:avLst/>
                      </a:prstGeom>
                      <a:solidFill>
                        <a:srgbClr val="0A2240">
                          <a:alpha val="10000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E348D1" w14:textId="77777777" w:rsidR="00D37934" w:rsidRPr="000E236F" w:rsidRDefault="00D37934" w:rsidP="00D37934">
                          <w:pPr>
                            <w:jc w:val="center"/>
                            <w:rPr>
                              <w:color w:val="FF4713"/>
                              <w:lang w:val="en-SG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986D69" id="Rectangle 374" o:spid="_x0000_s1027" style="position:absolute;margin-left:-42.55pt;margin-top:0;width:633.75pt;height:769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" fillcolor="#0a2240" stroked="f" strokeweight="1pt">
              <v:fill opacity="6682f"/>
              <v:textbox>
                <w:txbxContent>
                  <w:p w14:paraId="2EE348D1" w14:textId="77777777" w:rsidR="00D37934" w:rsidRPr="000E236F" w:rsidRDefault="00D37934" w:rsidP="00D37934">
                    <w:pPr>
                      <w:jc w:val="center"/>
                      <w:rPr>
                        <w:color w:val="FF4713"/>
                        <w:lang w:val="en-SG"/>
                      </w:rPr>
                    </w:pPr>
                  </w:p>
                </w:txbxContent>
              </v:textbox>
              <w10:wrap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DDC5A" w14:textId="77777777" w:rsidR="003646BB" w:rsidRDefault="00AB5F3A">
    <w:pPr>
      <w:pStyle w:val="Header"/>
    </w:pPr>
    <w:r>
      <w:rPr>
        <w:noProof/>
        <w:color w:val="259583"/>
        <w:lang w:eastAsia="en-AU"/>
      </w:rPr>
      <w:drawing>
        <wp:anchor distT="0" distB="0" distL="114300" distR="114300" simplePos="0" relativeHeight="251674624" behindDoc="0" locked="0" layoutInCell="1" allowOverlap="1" wp14:anchorId="47F22F62" wp14:editId="31109446">
          <wp:simplePos x="0" y="0"/>
          <wp:positionH relativeFrom="column">
            <wp:posOffset>-531495</wp:posOffset>
          </wp:positionH>
          <wp:positionV relativeFrom="page">
            <wp:posOffset>0</wp:posOffset>
          </wp:positionV>
          <wp:extent cx="4772282" cy="1802330"/>
          <wp:effectExtent l="0" t="0" r="0" b="7620"/>
          <wp:wrapNone/>
          <wp:docPr id="376" name="Picture 3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hards_Consulting-Positiv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72282" cy="1802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39.4pt;height:185.75pt" o:bullet="t">
        <v:imagedata r:id="rId1" o:title="Shard3"/>
      </v:shape>
    </w:pict>
  </w:numPicBullet>
  <w:numPicBullet w:numPicBulletId="1">
    <w:pict>
      <v:shape id="_x0000_i1033" type="#_x0000_t75" style="width:15.75pt;height:21.75pt" o:bullet="t">
        <v:imagedata r:id="rId2" o:title="bullet_orange"/>
      </v:shape>
    </w:pict>
  </w:numPicBullet>
  <w:abstractNum w:abstractNumId="0" w15:restartNumberingAfterBreak="0">
    <w:nsid w:val="FFFFFF83"/>
    <w:multiLevelType w:val="singleLevel"/>
    <w:tmpl w:val="F21CD1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6540C7"/>
    <w:multiLevelType w:val="hybridMultilevel"/>
    <w:tmpl w:val="A3B4A6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83C75"/>
    <w:multiLevelType w:val="hybridMultilevel"/>
    <w:tmpl w:val="09DCB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E7A14"/>
    <w:multiLevelType w:val="hybridMultilevel"/>
    <w:tmpl w:val="33104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91224"/>
    <w:multiLevelType w:val="multilevel"/>
    <w:tmpl w:val="6A7A2E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15D53C0A"/>
    <w:multiLevelType w:val="hybridMultilevel"/>
    <w:tmpl w:val="FEDCC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25E52"/>
    <w:multiLevelType w:val="hybridMultilevel"/>
    <w:tmpl w:val="56FA2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0071F"/>
    <w:multiLevelType w:val="hybridMultilevel"/>
    <w:tmpl w:val="CD5E3C62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2C932C9"/>
    <w:multiLevelType w:val="hybridMultilevel"/>
    <w:tmpl w:val="007036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E56DC"/>
    <w:multiLevelType w:val="hybridMultilevel"/>
    <w:tmpl w:val="E0B40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51BC9"/>
    <w:multiLevelType w:val="hybridMultilevel"/>
    <w:tmpl w:val="42A897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44F0C"/>
    <w:multiLevelType w:val="hybridMultilevel"/>
    <w:tmpl w:val="A7FE6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645E1"/>
    <w:multiLevelType w:val="multilevel"/>
    <w:tmpl w:val="FBA0BB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3" w15:restartNumberingAfterBreak="0">
    <w:nsid w:val="3DD72C44"/>
    <w:multiLevelType w:val="hybridMultilevel"/>
    <w:tmpl w:val="C10461EC"/>
    <w:lvl w:ilvl="0" w:tplc="7C0A071A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5B9BD5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63DAA"/>
    <w:multiLevelType w:val="hybridMultilevel"/>
    <w:tmpl w:val="E7D2F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4057B"/>
    <w:multiLevelType w:val="hybridMultilevel"/>
    <w:tmpl w:val="F4B204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53DDB"/>
    <w:multiLevelType w:val="multilevel"/>
    <w:tmpl w:val="721AB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7" w15:restartNumberingAfterBreak="0">
    <w:nsid w:val="48B0439F"/>
    <w:multiLevelType w:val="hybridMultilevel"/>
    <w:tmpl w:val="E72E6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469AB"/>
    <w:multiLevelType w:val="multilevel"/>
    <w:tmpl w:val="1C6A53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4DC83BC1"/>
    <w:multiLevelType w:val="hybridMultilevel"/>
    <w:tmpl w:val="3F2AC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A1E86"/>
    <w:multiLevelType w:val="hybridMultilevel"/>
    <w:tmpl w:val="585E7F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B584B"/>
    <w:multiLevelType w:val="hybridMultilevel"/>
    <w:tmpl w:val="B1AA643A"/>
    <w:lvl w:ilvl="0" w:tplc="B44418D0">
      <w:start w:val="1"/>
      <w:numFmt w:val="bullet"/>
      <w:pStyle w:val="ListBullet"/>
      <w:lvlText w:val=""/>
      <w:lvlPicBulletId w:val="1"/>
      <w:lvlJc w:val="left"/>
      <w:pPr>
        <w:ind w:left="2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27138B"/>
    <w:multiLevelType w:val="hybridMultilevel"/>
    <w:tmpl w:val="FA4CF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B748E"/>
    <w:multiLevelType w:val="multilevel"/>
    <w:tmpl w:val="853018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5B397560"/>
    <w:multiLevelType w:val="hybridMultilevel"/>
    <w:tmpl w:val="C256D448"/>
    <w:lvl w:ilvl="0" w:tplc="6B40FEA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0E57FA"/>
    <w:multiLevelType w:val="hybridMultilevel"/>
    <w:tmpl w:val="971C88B0"/>
    <w:lvl w:ilvl="0" w:tplc="3B7E9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45C10"/>
    <w:multiLevelType w:val="hybridMultilevel"/>
    <w:tmpl w:val="865E38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463AB"/>
    <w:multiLevelType w:val="multilevel"/>
    <w:tmpl w:val="A26CA9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9" w15:restartNumberingAfterBreak="0">
    <w:nsid w:val="63D943AC"/>
    <w:multiLevelType w:val="hybridMultilevel"/>
    <w:tmpl w:val="DD64F4CC"/>
    <w:lvl w:ilvl="0" w:tplc="0C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left="432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1" w15:restartNumberingAfterBreak="0">
    <w:nsid w:val="6A4F25B0"/>
    <w:multiLevelType w:val="hybridMultilevel"/>
    <w:tmpl w:val="BCE65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0447FD"/>
    <w:multiLevelType w:val="hybridMultilevel"/>
    <w:tmpl w:val="15F0FD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FE35B3"/>
    <w:multiLevelType w:val="hybridMultilevel"/>
    <w:tmpl w:val="40A69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2025D"/>
    <w:multiLevelType w:val="hybridMultilevel"/>
    <w:tmpl w:val="BC06C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1"/>
  </w:num>
  <w:num w:numId="4">
    <w:abstractNumId w:val="26"/>
  </w:num>
  <w:num w:numId="5">
    <w:abstractNumId w:val="3"/>
  </w:num>
  <w:num w:numId="6">
    <w:abstractNumId w:val="0"/>
  </w:num>
  <w:num w:numId="7">
    <w:abstractNumId w:val="13"/>
  </w:num>
  <w:num w:numId="8">
    <w:abstractNumId w:val="8"/>
  </w:num>
  <w:num w:numId="9">
    <w:abstractNumId w:val="23"/>
  </w:num>
  <w:num w:numId="10">
    <w:abstractNumId w:val="29"/>
  </w:num>
  <w:num w:numId="11">
    <w:abstractNumId w:val="27"/>
  </w:num>
  <w:num w:numId="12">
    <w:abstractNumId w:val="33"/>
  </w:num>
  <w:num w:numId="13">
    <w:abstractNumId w:val="2"/>
  </w:num>
  <w:num w:numId="14">
    <w:abstractNumId w:val="1"/>
  </w:num>
  <w:num w:numId="15">
    <w:abstractNumId w:val="31"/>
  </w:num>
  <w:num w:numId="16">
    <w:abstractNumId w:val="34"/>
  </w:num>
  <w:num w:numId="17">
    <w:abstractNumId w:val="14"/>
  </w:num>
  <w:num w:numId="18">
    <w:abstractNumId w:val="15"/>
  </w:num>
  <w:num w:numId="19">
    <w:abstractNumId w:val="10"/>
  </w:num>
  <w:num w:numId="20">
    <w:abstractNumId w:val="11"/>
  </w:num>
  <w:num w:numId="21">
    <w:abstractNumId w:val="19"/>
  </w:num>
  <w:num w:numId="22">
    <w:abstractNumId w:val="17"/>
  </w:num>
  <w:num w:numId="23">
    <w:abstractNumId w:val="5"/>
  </w:num>
  <w:num w:numId="24">
    <w:abstractNumId w:val="32"/>
  </w:num>
  <w:num w:numId="25">
    <w:abstractNumId w:val="16"/>
  </w:num>
  <w:num w:numId="26">
    <w:abstractNumId w:val="12"/>
  </w:num>
  <w:num w:numId="27">
    <w:abstractNumId w:val="28"/>
  </w:num>
  <w:num w:numId="28">
    <w:abstractNumId w:val="18"/>
  </w:num>
  <w:num w:numId="29">
    <w:abstractNumId w:val="4"/>
  </w:num>
  <w:num w:numId="30">
    <w:abstractNumId w:val="24"/>
  </w:num>
  <w:num w:numId="31">
    <w:abstractNumId w:val="20"/>
  </w:num>
  <w:num w:numId="32">
    <w:abstractNumId w:val="7"/>
  </w:num>
  <w:num w:numId="33">
    <w:abstractNumId w:val="6"/>
  </w:num>
  <w:num w:numId="34">
    <w:abstractNumId w:val="9"/>
  </w:num>
  <w:num w:numId="35">
    <w:abstractNumId w:val="2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28"/>
    <w:rsid w:val="00004736"/>
    <w:rsid w:val="00013125"/>
    <w:rsid w:val="00054B9C"/>
    <w:rsid w:val="00063B07"/>
    <w:rsid w:val="00063D39"/>
    <w:rsid w:val="0008662B"/>
    <w:rsid w:val="000C1CB4"/>
    <w:rsid w:val="000E5C01"/>
    <w:rsid w:val="000F12C6"/>
    <w:rsid w:val="00101023"/>
    <w:rsid w:val="0011250C"/>
    <w:rsid w:val="001311A2"/>
    <w:rsid w:val="001346D9"/>
    <w:rsid w:val="00147C7A"/>
    <w:rsid w:val="001D2AF5"/>
    <w:rsid w:val="001E6ECA"/>
    <w:rsid w:val="002625D5"/>
    <w:rsid w:val="00271A97"/>
    <w:rsid w:val="002B2B6E"/>
    <w:rsid w:val="002C0BEC"/>
    <w:rsid w:val="002F72D6"/>
    <w:rsid w:val="003276B1"/>
    <w:rsid w:val="003346B6"/>
    <w:rsid w:val="0034130A"/>
    <w:rsid w:val="00347623"/>
    <w:rsid w:val="0034778C"/>
    <w:rsid w:val="0036113A"/>
    <w:rsid w:val="003646BB"/>
    <w:rsid w:val="00366DB7"/>
    <w:rsid w:val="003B32CC"/>
    <w:rsid w:val="003B4450"/>
    <w:rsid w:val="003E1D0E"/>
    <w:rsid w:val="00410CB6"/>
    <w:rsid w:val="00411C92"/>
    <w:rsid w:val="00420DEF"/>
    <w:rsid w:val="00422417"/>
    <w:rsid w:val="00472C4F"/>
    <w:rsid w:val="004A188B"/>
    <w:rsid w:val="0052370E"/>
    <w:rsid w:val="00541B58"/>
    <w:rsid w:val="005762B0"/>
    <w:rsid w:val="00596C97"/>
    <w:rsid w:val="005A005B"/>
    <w:rsid w:val="005C04E0"/>
    <w:rsid w:val="005E1F98"/>
    <w:rsid w:val="006103FC"/>
    <w:rsid w:val="006263DC"/>
    <w:rsid w:val="00636894"/>
    <w:rsid w:val="00644B0E"/>
    <w:rsid w:val="00661845"/>
    <w:rsid w:val="0068200B"/>
    <w:rsid w:val="00693B99"/>
    <w:rsid w:val="006955E3"/>
    <w:rsid w:val="00697B03"/>
    <w:rsid w:val="006B1FA1"/>
    <w:rsid w:val="006C1AC9"/>
    <w:rsid w:val="006D4CFC"/>
    <w:rsid w:val="006F6358"/>
    <w:rsid w:val="007200BF"/>
    <w:rsid w:val="007220FA"/>
    <w:rsid w:val="00727AE0"/>
    <w:rsid w:val="00730284"/>
    <w:rsid w:val="00741EBA"/>
    <w:rsid w:val="00745B02"/>
    <w:rsid w:val="00751019"/>
    <w:rsid w:val="00754B5C"/>
    <w:rsid w:val="0076088E"/>
    <w:rsid w:val="00786C76"/>
    <w:rsid w:val="007A76BF"/>
    <w:rsid w:val="007F6DF7"/>
    <w:rsid w:val="0080540B"/>
    <w:rsid w:val="00812BB4"/>
    <w:rsid w:val="00844A19"/>
    <w:rsid w:val="00867CC0"/>
    <w:rsid w:val="00881F66"/>
    <w:rsid w:val="00892E51"/>
    <w:rsid w:val="00894D32"/>
    <w:rsid w:val="008A13AA"/>
    <w:rsid w:val="008A36B4"/>
    <w:rsid w:val="008B6F66"/>
    <w:rsid w:val="00901930"/>
    <w:rsid w:val="00902BA3"/>
    <w:rsid w:val="009612D0"/>
    <w:rsid w:val="00990953"/>
    <w:rsid w:val="009B16D1"/>
    <w:rsid w:val="009F4361"/>
    <w:rsid w:val="00A64C56"/>
    <w:rsid w:val="00A87FF5"/>
    <w:rsid w:val="00A93FEC"/>
    <w:rsid w:val="00A96E7B"/>
    <w:rsid w:val="00A97F3D"/>
    <w:rsid w:val="00AB2AFE"/>
    <w:rsid w:val="00AB5F3A"/>
    <w:rsid w:val="00AE0528"/>
    <w:rsid w:val="00AE4778"/>
    <w:rsid w:val="00AE63A9"/>
    <w:rsid w:val="00AF22B6"/>
    <w:rsid w:val="00B459BB"/>
    <w:rsid w:val="00B46E35"/>
    <w:rsid w:val="00B502E1"/>
    <w:rsid w:val="00B50D3E"/>
    <w:rsid w:val="00B65FD6"/>
    <w:rsid w:val="00B854AC"/>
    <w:rsid w:val="00B92445"/>
    <w:rsid w:val="00BF714E"/>
    <w:rsid w:val="00C03718"/>
    <w:rsid w:val="00C231BE"/>
    <w:rsid w:val="00C37AEA"/>
    <w:rsid w:val="00C73C40"/>
    <w:rsid w:val="00C76355"/>
    <w:rsid w:val="00C941E4"/>
    <w:rsid w:val="00CA1558"/>
    <w:rsid w:val="00CD4C44"/>
    <w:rsid w:val="00CE56E6"/>
    <w:rsid w:val="00CE6FB1"/>
    <w:rsid w:val="00CF04C2"/>
    <w:rsid w:val="00D04D2D"/>
    <w:rsid w:val="00D37934"/>
    <w:rsid w:val="00D662AE"/>
    <w:rsid w:val="00DA6538"/>
    <w:rsid w:val="00DA7EF3"/>
    <w:rsid w:val="00DB1F3F"/>
    <w:rsid w:val="00DB7D18"/>
    <w:rsid w:val="00DC5D31"/>
    <w:rsid w:val="00E26579"/>
    <w:rsid w:val="00E52F2C"/>
    <w:rsid w:val="00E6221E"/>
    <w:rsid w:val="00E90D59"/>
    <w:rsid w:val="00EB0A40"/>
    <w:rsid w:val="00EC3B95"/>
    <w:rsid w:val="00F13E04"/>
    <w:rsid w:val="00F64917"/>
    <w:rsid w:val="00F81024"/>
    <w:rsid w:val="00F82E49"/>
    <w:rsid w:val="00FA3ADB"/>
    <w:rsid w:val="00FA523D"/>
    <w:rsid w:val="00FA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89AB7"/>
  <w15:chartTrackingRefBased/>
  <w15:docId w15:val="{B3FB806D-D06D-4744-98F2-26FCD2A4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AE4778"/>
    <w:pPr>
      <w:spacing w:after="200" w:line="240" w:lineRule="auto"/>
    </w:pPr>
    <w:rPr>
      <w:rFonts w:ascii="Overpass Light" w:eastAsia="Times New Roman" w:hAnsi="Overpass Light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40B"/>
    <w:pPr>
      <w:keepNext/>
      <w:keepLines/>
      <w:spacing w:after="400"/>
      <w:outlineLvl w:val="0"/>
    </w:pPr>
    <w:rPr>
      <w:rFonts w:eastAsiaTheme="majorEastAsia" w:cstheme="majorBidi"/>
      <w:b/>
      <w:color w:val="F54625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6B4"/>
    <w:pPr>
      <w:keepNext/>
      <w:keepLines/>
      <w:spacing w:before="300" w:after="160"/>
      <w:outlineLvl w:val="1"/>
    </w:pPr>
    <w:rPr>
      <w:rFonts w:ascii="Overpass ExtraBold" w:eastAsiaTheme="majorEastAsia" w:hAnsi="Overpass ExtraBold" w:cstheme="majorBidi"/>
      <w:color w:val="0B233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A97"/>
    <w:pPr>
      <w:keepNext/>
      <w:keepLines/>
      <w:spacing w:before="60" w:after="0"/>
      <w:outlineLvl w:val="2"/>
    </w:pPr>
    <w:rPr>
      <w:rFonts w:ascii="Overpass" w:eastAsiaTheme="majorEastAsia" w:hAnsi="Overpass" w:cstheme="majorBidi"/>
      <w:b/>
      <w:color w:val="FC471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36B4"/>
    <w:pPr>
      <w:keepNext/>
      <w:keepLines/>
      <w:outlineLvl w:val="3"/>
    </w:pPr>
    <w:rPr>
      <w:rFonts w:ascii="Overpass" w:eastAsiaTheme="majorEastAsia" w:hAnsi="Overpass" w:cstheme="majorBidi"/>
      <w:b/>
      <w:iCs/>
      <w:color w:val="0B233F"/>
      <w:sz w:val="17"/>
    </w:rPr>
  </w:style>
  <w:style w:type="paragraph" w:styleId="Heading5">
    <w:name w:val="heading 5"/>
    <w:aliases w:val="Big Stat"/>
    <w:basedOn w:val="Normal"/>
    <w:next w:val="Normal"/>
    <w:link w:val="Heading5Char"/>
    <w:uiPriority w:val="9"/>
    <w:unhideWhenUsed/>
    <w:qFormat/>
    <w:rsid w:val="00693B99"/>
    <w:pPr>
      <w:keepNext/>
      <w:keepLines/>
      <w:spacing w:before="300" w:after="0" w:line="800" w:lineRule="exact"/>
      <w:outlineLvl w:val="4"/>
    </w:pPr>
    <w:rPr>
      <w:rFonts w:ascii="Overpass" w:eastAsiaTheme="majorEastAsia" w:hAnsi="Overpass" w:cstheme="majorBidi"/>
      <w:b/>
      <w:color w:val="FC4713"/>
      <w:sz w:val="68"/>
    </w:rPr>
  </w:style>
  <w:style w:type="paragraph" w:styleId="Heading6">
    <w:name w:val="heading 6"/>
    <w:aliases w:val="Intro/ Quote"/>
    <w:basedOn w:val="Normal"/>
    <w:next w:val="Normal"/>
    <w:link w:val="Heading6Char"/>
    <w:uiPriority w:val="9"/>
    <w:unhideWhenUsed/>
    <w:qFormat/>
    <w:rsid w:val="00693B99"/>
    <w:pPr>
      <w:keepNext/>
      <w:keepLines/>
      <w:outlineLvl w:val="5"/>
    </w:pPr>
    <w:rPr>
      <w:rFonts w:eastAsiaTheme="majorEastAsia" w:cstheme="majorBidi"/>
      <w:color w:val="FC4713"/>
      <w:sz w:val="22"/>
    </w:rPr>
  </w:style>
  <w:style w:type="paragraph" w:styleId="Heading7">
    <w:name w:val="heading 7"/>
    <w:aliases w:val="Bullet"/>
    <w:basedOn w:val="Normal"/>
    <w:next w:val="Normal"/>
    <w:link w:val="Heading7Char"/>
    <w:uiPriority w:val="9"/>
    <w:unhideWhenUsed/>
    <w:rsid w:val="002C0BEC"/>
    <w:pPr>
      <w:keepNext/>
      <w:keepLines/>
      <w:ind w:left="26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2C0B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40B"/>
    <w:rPr>
      <w:rFonts w:ascii="Overpass Light" w:eastAsiaTheme="majorEastAsia" w:hAnsi="Overpass Light" w:cstheme="majorBidi"/>
      <w:b/>
      <w:color w:val="F54625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6B4"/>
    <w:rPr>
      <w:rFonts w:ascii="Overpass ExtraBold" w:eastAsiaTheme="majorEastAsia" w:hAnsi="Overpass ExtraBold" w:cstheme="majorBidi"/>
      <w:color w:val="0B233F"/>
      <w:sz w:val="19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A97"/>
    <w:rPr>
      <w:rFonts w:ascii="Overpass" w:eastAsiaTheme="majorEastAsia" w:hAnsi="Overpass" w:cstheme="majorBidi"/>
      <w:b/>
      <w:color w:val="FC4713"/>
      <w:sz w:val="19"/>
      <w:szCs w:val="24"/>
    </w:rPr>
  </w:style>
  <w:style w:type="paragraph" w:styleId="Header">
    <w:name w:val="header"/>
    <w:basedOn w:val="Normal"/>
    <w:link w:val="HeaderChar"/>
    <w:uiPriority w:val="99"/>
    <w:unhideWhenUsed/>
    <w:rsid w:val="00596C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C97"/>
    <w:rPr>
      <w:rFonts w:ascii="Overpass Light" w:hAnsi="Overpass Light"/>
      <w:sz w:val="19"/>
    </w:rPr>
  </w:style>
  <w:style w:type="paragraph" w:styleId="NoSpacing">
    <w:name w:val="No Spacing"/>
    <w:aliases w:val="Body - No Spacing"/>
    <w:uiPriority w:val="1"/>
    <w:qFormat/>
    <w:rsid w:val="00D662AE"/>
    <w:pPr>
      <w:spacing w:after="0" w:line="240" w:lineRule="auto"/>
    </w:pPr>
    <w:rPr>
      <w:rFonts w:ascii="Overpass Light" w:hAnsi="Overpass Light"/>
      <w:sz w:val="19"/>
    </w:rPr>
  </w:style>
  <w:style w:type="paragraph" w:styleId="Subtitle">
    <w:name w:val="Subtitle"/>
    <w:aliases w:val="Intro / Quote"/>
    <w:basedOn w:val="Normal"/>
    <w:next w:val="Normal"/>
    <w:link w:val="SubtitleChar"/>
    <w:uiPriority w:val="11"/>
    <w:qFormat/>
    <w:rsid w:val="00693B99"/>
    <w:pPr>
      <w:numPr>
        <w:ilvl w:val="1"/>
      </w:numPr>
      <w:spacing w:after="180"/>
    </w:pPr>
    <w:rPr>
      <w:rFonts w:eastAsiaTheme="minorEastAsia"/>
      <w:color w:val="FC4713"/>
      <w:spacing w:val="15"/>
      <w:sz w:val="22"/>
    </w:rPr>
  </w:style>
  <w:style w:type="character" w:customStyle="1" w:styleId="SubtitleChar">
    <w:name w:val="Subtitle Char"/>
    <w:aliases w:val="Intro / Quote Char"/>
    <w:basedOn w:val="DefaultParagraphFont"/>
    <w:link w:val="Subtitle"/>
    <w:uiPriority w:val="11"/>
    <w:rsid w:val="00693B99"/>
    <w:rPr>
      <w:rFonts w:ascii="Overpass Light" w:eastAsiaTheme="minorEastAsia" w:hAnsi="Overpass Light" w:cs="Times New Roman"/>
      <w:color w:val="FC4713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8A36B4"/>
    <w:pPr>
      <w:numPr>
        <w:numId w:val="2"/>
      </w:numPr>
      <w:spacing w:before="40" w:after="100"/>
      <w:ind w:left="357" w:hanging="357"/>
    </w:pPr>
    <w:rPr>
      <w:rFonts w:cstheme="minorBidi"/>
      <w:szCs w:val="19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96C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C97"/>
    <w:rPr>
      <w:rFonts w:ascii="Overpass Light" w:hAnsi="Overpass Light"/>
      <w:sz w:val="19"/>
    </w:rPr>
  </w:style>
  <w:style w:type="paragraph" w:styleId="BodyText">
    <w:name w:val="Body Text"/>
    <w:basedOn w:val="Normal"/>
    <w:link w:val="BodyTextChar"/>
    <w:uiPriority w:val="99"/>
    <w:unhideWhenUsed/>
    <w:rsid w:val="00420DEF"/>
    <w:pPr>
      <w:spacing w:after="140" w:line="280" w:lineRule="exact"/>
    </w:pPr>
    <w:rPr>
      <w:rFonts w:ascii="Overpass" w:hAnsi="Overpass"/>
      <w:color w:val="404040" w:themeColor="text1" w:themeTint="BF"/>
      <w:szCs w:val="19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420DEF"/>
    <w:rPr>
      <w:rFonts w:ascii="Overpass" w:hAnsi="Overpass"/>
      <w:color w:val="404040" w:themeColor="text1" w:themeTint="BF"/>
      <w:sz w:val="19"/>
      <w:szCs w:val="19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20DEF"/>
  </w:style>
  <w:style w:type="paragraph" w:styleId="ListBullet">
    <w:name w:val="List Bullet"/>
    <w:aliases w:val="List Bullet 1 – Space After"/>
    <w:basedOn w:val="Normal"/>
    <w:uiPriority w:val="99"/>
    <w:unhideWhenUsed/>
    <w:rsid w:val="00420DEF"/>
    <w:pPr>
      <w:numPr>
        <w:numId w:val="3"/>
      </w:numPr>
      <w:spacing w:after="140" w:line="280" w:lineRule="exact"/>
    </w:pPr>
    <w:rPr>
      <w:rFonts w:ascii="Overpass" w:hAnsi="Overpass"/>
      <w:color w:val="404040" w:themeColor="text1" w:themeTint="BF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8A36B4"/>
    <w:rPr>
      <w:rFonts w:ascii="Overpass" w:eastAsiaTheme="majorEastAsia" w:hAnsi="Overpass" w:cstheme="majorBidi"/>
      <w:b/>
      <w:iCs/>
      <w:color w:val="0B233F"/>
      <w:sz w:val="17"/>
      <w:szCs w:val="24"/>
    </w:rPr>
  </w:style>
  <w:style w:type="character" w:customStyle="1" w:styleId="Heading5Char">
    <w:name w:val="Heading 5 Char"/>
    <w:aliases w:val="Big Stat Char"/>
    <w:basedOn w:val="DefaultParagraphFont"/>
    <w:link w:val="Heading5"/>
    <w:uiPriority w:val="9"/>
    <w:rsid w:val="00693B99"/>
    <w:rPr>
      <w:rFonts w:ascii="Overpass" w:eastAsiaTheme="majorEastAsia" w:hAnsi="Overpass" w:cstheme="majorBidi"/>
      <w:b/>
      <w:color w:val="FC4713"/>
      <w:sz w:val="68"/>
      <w:szCs w:val="24"/>
    </w:rPr>
  </w:style>
  <w:style w:type="paragraph" w:styleId="NormalWeb">
    <w:name w:val="Normal (Web)"/>
    <w:basedOn w:val="Normal"/>
    <w:uiPriority w:val="99"/>
    <w:unhideWhenUsed/>
    <w:rsid w:val="00B92445"/>
    <w:pPr>
      <w:spacing w:before="100" w:beforeAutospacing="1" w:after="100" w:afterAutospacing="1"/>
    </w:pPr>
    <w:rPr>
      <w:rFonts w:eastAsiaTheme="minorEastAsia"/>
    </w:rPr>
  </w:style>
  <w:style w:type="character" w:customStyle="1" w:styleId="Heading6Char">
    <w:name w:val="Heading 6 Char"/>
    <w:aliases w:val="Intro/ Quote Char"/>
    <w:basedOn w:val="DefaultParagraphFont"/>
    <w:link w:val="Heading6"/>
    <w:uiPriority w:val="9"/>
    <w:rsid w:val="00693B99"/>
    <w:rPr>
      <w:rFonts w:ascii="Overpass Light" w:eastAsiaTheme="majorEastAsia" w:hAnsi="Overpass Light" w:cstheme="majorBidi"/>
      <w:color w:val="FC4713"/>
      <w:szCs w:val="24"/>
    </w:rPr>
  </w:style>
  <w:style w:type="character" w:customStyle="1" w:styleId="Heading7Char">
    <w:name w:val="Heading 7 Char"/>
    <w:aliases w:val="Bullet Char"/>
    <w:basedOn w:val="DefaultParagraphFont"/>
    <w:link w:val="Heading7"/>
    <w:uiPriority w:val="9"/>
    <w:rsid w:val="002C0BEC"/>
    <w:rPr>
      <w:rFonts w:asciiTheme="majorHAnsi" w:eastAsiaTheme="majorEastAsia" w:hAnsiTheme="majorHAnsi" w:cstheme="majorBidi"/>
      <w:i/>
      <w:iCs/>
      <w:color w:val="1F4D78" w:themeColor="accent1" w:themeShade="7F"/>
      <w:sz w:val="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B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aliases w:val="Footer bold"/>
    <w:basedOn w:val="Normal"/>
    <w:next w:val="Normal"/>
    <w:link w:val="TitleChar"/>
    <w:uiPriority w:val="10"/>
    <w:qFormat/>
    <w:rsid w:val="00741EBA"/>
    <w:pPr>
      <w:spacing w:after="40"/>
      <w:contextualSpacing/>
    </w:pPr>
    <w:rPr>
      <w:rFonts w:ascii="Overpass" w:eastAsiaTheme="majorEastAsia" w:hAnsi="Overpass" w:cstheme="majorBidi"/>
      <w:b/>
      <w:color w:val="0A2240"/>
      <w:spacing w:val="-10"/>
      <w:kern w:val="28"/>
      <w:szCs w:val="56"/>
    </w:rPr>
  </w:style>
  <w:style w:type="character" w:customStyle="1" w:styleId="TitleChar">
    <w:name w:val="Title Char"/>
    <w:aliases w:val="Footer bold Char"/>
    <w:basedOn w:val="DefaultParagraphFont"/>
    <w:link w:val="Title"/>
    <w:uiPriority w:val="10"/>
    <w:rsid w:val="00741EBA"/>
    <w:rPr>
      <w:rFonts w:ascii="Overpass" w:eastAsiaTheme="majorEastAsia" w:hAnsi="Overpass" w:cstheme="majorBidi"/>
      <w:b/>
      <w:color w:val="0A2240"/>
      <w:spacing w:val="-10"/>
      <w:kern w:val="28"/>
      <w:sz w:val="19"/>
      <w:szCs w:val="56"/>
    </w:rPr>
  </w:style>
  <w:style w:type="character" w:styleId="Hyperlink">
    <w:name w:val="Hyperlink"/>
    <w:basedOn w:val="DefaultParagraphFont"/>
    <w:uiPriority w:val="99"/>
    <w:unhideWhenUsed/>
    <w:rsid w:val="00CF04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8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Heading1"/>
    <w:qFormat/>
    <w:rsid w:val="00D662AE"/>
    <w:pPr>
      <w:spacing w:before="60" w:after="60"/>
    </w:pPr>
    <w:rPr>
      <w:color w:val="0A2240"/>
      <w:sz w:val="19"/>
      <w:lang w:val="en-SG"/>
    </w:rPr>
  </w:style>
  <w:style w:type="paragraph" w:customStyle="1" w:styleId="Tabletext">
    <w:name w:val="Table text"/>
    <w:basedOn w:val="TableHeading"/>
    <w:qFormat/>
    <w:rsid w:val="003346B6"/>
    <w:pPr>
      <w:outlineLvl w:val="9"/>
    </w:pPr>
    <w:rPr>
      <w:b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vidsonwp.com" TargetMode="External"/><Relationship Id="rId1" Type="http://schemas.openxmlformats.org/officeDocument/2006/relationships/hyperlink" Target="http://www.davidsonw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Divisions\Accounting\Consultants\Skye%20Veivers\Candidates\UnitingCare\Pardeep%20Jakh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31DD6-2083-E74A-8EBD-95983D161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F:\Divisions\Accounting\Consultants\Skye Veivers\Candidates\UnitingCare\Pardeep Jakhar.dotx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Telstra Corporation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 Veivers</dc:creator>
  <cp:keywords/>
  <dc:description/>
  <cp:lastModifiedBy>Shaw Innes</cp:lastModifiedBy>
  <cp:revision>4</cp:revision>
  <dcterms:created xsi:type="dcterms:W3CDTF">2019-03-11T10:56:00Z</dcterms:created>
  <dcterms:modified xsi:type="dcterms:W3CDTF">2019-03-20T02:08:00Z</dcterms:modified>
</cp:coreProperties>
</file>